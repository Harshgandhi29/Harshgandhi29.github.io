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40AD5E00" w14:textId="77777777" w:rsidTr="00A21AF8">
        <w:tc>
          <w:tcPr>
            <w:tcW w:w="2160" w:type="dxa"/>
            <w:gridSpan w:val="2"/>
          </w:tcPr>
          <w:p w14:paraId="606FD381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0C55E001" wp14:editId="557F4B5F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B35382A" w14:textId="73912A6D" w:rsidR="004B4147" w:rsidRDefault="00AE4403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556B444" w14:textId="72166DF8" w:rsidR="004B4147" w:rsidRDefault="00AE4403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55E001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4B35382A" w14:textId="73912A6D" w:rsidR="004B4147" w:rsidRDefault="00AE4403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6556B444" w14:textId="72166DF8" w:rsidR="004B4147" w:rsidRDefault="00AE4403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3D11F76C" w14:textId="166C34E4" w:rsidR="004B4147" w:rsidRDefault="00AE4403" w:rsidP="004B4147">
            <w:pPr>
              <w:pStyle w:val="Title"/>
            </w:pPr>
            <w:r>
              <w:t>Harsh</w:t>
            </w:r>
          </w:p>
          <w:p w14:paraId="754DB1DD" w14:textId="418E5823" w:rsidR="004B4147" w:rsidRPr="004B4147" w:rsidRDefault="00AE4403" w:rsidP="00A21AF8">
            <w:pPr>
              <w:pStyle w:val="Subtitle"/>
            </w:pPr>
            <w:r>
              <w:t>Gandhi</w:t>
            </w:r>
          </w:p>
        </w:tc>
      </w:tr>
      <w:tr w:rsidR="00A21AF8" w:rsidRPr="004B4147" w14:paraId="262F0270" w14:textId="77777777" w:rsidTr="007772B1">
        <w:tc>
          <w:tcPr>
            <w:tcW w:w="2160" w:type="dxa"/>
            <w:gridSpan w:val="2"/>
          </w:tcPr>
          <w:p w14:paraId="55FC036F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401CA692" w14:textId="3FAA5D22" w:rsidR="00A21AF8" w:rsidRPr="00AE4403" w:rsidRDefault="00AE4403" w:rsidP="00AE4403">
            <w:pPr>
              <w:rPr>
                <w:color w:val="FFFFFF" w:themeColor="background1"/>
                <w:sz w:val="22"/>
                <w:szCs w:val="22"/>
              </w:rPr>
            </w:pPr>
            <w:r w:rsidRPr="00AE4403">
              <w:rPr>
                <w:color w:val="FFFFFF" w:themeColor="background1"/>
                <w:sz w:val="22"/>
                <w:szCs w:val="22"/>
              </w:rPr>
              <w:t>Incoming Electrical Engineer at the University of Waterloo</w:t>
            </w:r>
          </w:p>
        </w:tc>
      </w:tr>
      <w:tr w:rsidR="007772B1" w:rsidRPr="004B4147" w14:paraId="15D83EA2" w14:textId="77777777" w:rsidTr="00C777FF">
        <w:trPr>
          <w:trHeight w:val="720"/>
        </w:trPr>
        <w:tc>
          <w:tcPr>
            <w:tcW w:w="2160" w:type="dxa"/>
            <w:gridSpan w:val="2"/>
          </w:tcPr>
          <w:p w14:paraId="747D3C87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03880FF1" w14:textId="5CC17F74" w:rsidR="00AE4403" w:rsidRDefault="00AE4403" w:rsidP="00A21AF8">
            <w:pPr>
              <w:pStyle w:val="Jobtitle"/>
            </w:pPr>
          </w:p>
        </w:tc>
      </w:tr>
      <w:tr w:rsidR="00BF0DAF" w:rsidRPr="00997E86" w14:paraId="0F87423A" w14:textId="77777777" w:rsidTr="00452292">
        <w:tc>
          <w:tcPr>
            <w:tcW w:w="540" w:type="dxa"/>
            <w:vAlign w:val="center"/>
          </w:tcPr>
          <w:p w14:paraId="23E79B87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7B6085" wp14:editId="0B327C1A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0481D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746593F" w14:textId="5EECAD65" w:rsidR="00BF0DAF" w:rsidRPr="00B03ED5" w:rsidRDefault="00AE4403" w:rsidP="00BF0DAF">
            <w:pPr>
              <w:pStyle w:val="Contact"/>
            </w:pPr>
            <w:r>
              <w:t>905 783 5929</w:t>
            </w:r>
          </w:p>
        </w:tc>
        <w:tc>
          <w:tcPr>
            <w:tcW w:w="450" w:type="dxa"/>
          </w:tcPr>
          <w:p w14:paraId="30DA7924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68675358BF4E4093A6D47020EA4A98F6"/>
              </w:placeholder>
              <w:temporary/>
              <w:showingPlcHdr/>
              <w15:appearance w15:val="hidden"/>
            </w:sdtPr>
            <w:sdtEndPr/>
            <w:sdtContent>
              <w:p w14:paraId="486616D8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79A0CE43" w14:textId="77777777" w:rsidTr="00452292">
        <w:tc>
          <w:tcPr>
            <w:tcW w:w="540" w:type="dxa"/>
            <w:vAlign w:val="center"/>
          </w:tcPr>
          <w:p w14:paraId="530451CF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ACFA440" wp14:editId="7ADCE491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9C215C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C34884" w14:textId="528665DC" w:rsidR="00BF0DAF" w:rsidRPr="00B03ED5" w:rsidRDefault="00AE4403" w:rsidP="00BF0DAF">
            <w:pPr>
              <w:pStyle w:val="Contact"/>
            </w:pPr>
            <w:r>
              <w:t>gandhyharsh@yahoo.com</w:t>
            </w:r>
          </w:p>
        </w:tc>
        <w:tc>
          <w:tcPr>
            <w:tcW w:w="450" w:type="dxa"/>
          </w:tcPr>
          <w:p w14:paraId="49C1D362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2BD731DE" w14:textId="77777777" w:rsidR="00BF0DAF" w:rsidRPr="00997E86" w:rsidRDefault="00BF0DAF" w:rsidP="00BF0DAF"/>
        </w:tc>
      </w:tr>
      <w:tr w:rsidR="00CD2FD2" w:rsidRPr="00AE4403" w14:paraId="3E33DB37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915DE85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7398D29" wp14:editId="45E90262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AF081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70669A9" w14:textId="648D035B" w:rsidR="00CD2FD2" w:rsidRPr="00B03ED5" w:rsidRDefault="00AE4403" w:rsidP="00CD2FD2">
            <w:pPr>
              <w:pStyle w:val="Contact"/>
            </w:pPr>
            <w:r>
              <w:t>Brampton/Ontario/Canada</w:t>
            </w:r>
          </w:p>
        </w:tc>
        <w:tc>
          <w:tcPr>
            <w:tcW w:w="450" w:type="dxa"/>
          </w:tcPr>
          <w:p w14:paraId="5C104DF6" w14:textId="77777777" w:rsidR="00CD2FD2" w:rsidRPr="00824B0F" w:rsidRDefault="00CD2FD2" w:rsidP="00CD2FD2">
            <w:pPr>
              <w:rPr>
                <w:lang w:val="it-IT"/>
              </w:rPr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88BC0D6" w14:textId="06D4F406" w:rsidR="00CD2FD2" w:rsidRPr="00824B0F" w:rsidRDefault="00824B0F" w:rsidP="00CD2FD2">
            <w:pPr>
              <w:pStyle w:val="Introduction"/>
              <w:rPr>
                <w:i w:val="0"/>
                <w:color w:val="262626" w:themeColor="text1" w:themeTint="D9"/>
                <w:sz w:val="18"/>
                <w:lang w:val="it-IT"/>
              </w:rPr>
            </w:pPr>
            <w:r w:rsidRPr="00824B0F">
              <w:rPr>
                <w:i w:val="0"/>
                <w:color w:val="262626" w:themeColor="text1" w:themeTint="D9"/>
                <w:sz w:val="18"/>
                <w:lang w:val="it-IT"/>
              </w:rPr>
              <w:t xml:space="preserve">I AM A SELF DRIVEN HIGH SCHOOL STUDENT PASSIONATE </w:t>
            </w:r>
          </w:p>
        </w:tc>
        <w:sdt>
          <w:sdtPr>
            <w:id w:val="-1107041039"/>
            <w:placeholder>
              <w:docPart w:val="78E7D36F214B4777BA0C3B98024CA8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  <w:vMerge w:val="restart"/>
                <w:tcBorders>
                  <w:bottom w:val="single" w:sz="4" w:space="0" w:color="D9D9D9" w:themeColor="background1" w:themeShade="D9"/>
                </w:tcBorders>
              </w:tcPr>
              <w:p w14:paraId="2471D638" w14:textId="77777777" w:rsidR="00CD2FD2" w:rsidRPr="00CD2FD2" w:rsidRDefault="00CD2FD2" w:rsidP="00CD2FD2">
                <w:pPr>
                  <w:rPr>
                    <w:lang w:val="it-IT"/>
                  </w:rPr>
                </w:pPr>
                <w:r w:rsidRPr="00D12DFD">
                  <w:rPr>
                    <w:lang w:val="it-IT"/>
                  </w:rPr>
                  <w:t xml:space="preserve">Ut fermentum a magna ut eleifend. Integer convallis suscipit ante eu varius. </w:t>
                </w:r>
                <w:r w:rsidRPr="00144072">
                  <w:rPr>
                    <w:lang w:val="it-IT"/>
                  </w:rPr>
                  <w:t>Morbi a purus dolor. Suspendisse sit amet ipsum finibus justo viverra blandit. Ut congue quis tortor eget sodales. Nulla a erat eget nunc hendrerit ultrices eu nec nulla.</w:t>
                </w:r>
              </w:p>
            </w:tc>
          </w:sdtContent>
        </w:sdt>
      </w:tr>
      <w:tr w:rsidR="00CD2FD2" w:rsidRPr="00997E86" w14:paraId="688D9506" w14:textId="77777777" w:rsidTr="00452292">
        <w:tc>
          <w:tcPr>
            <w:tcW w:w="540" w:type="dxa"/>
            <w:vAlign w:val="center"/>
          </w:tcPr>
          <w:p w14:paraId="666DA1A6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70D550D" wp14:editId="75849954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E531E9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6DF40E3" w14:textId="77777777" w:rsidR="00CD2FD2" w:rsidRPr="00B03ED5" w:rsidRDefault="00B53AC6" w:rsidP="00CD2FD2">
            <w:pPr>
              <w:pStyle w:val="Contact"/>
            </w:pPr>
            <w:sdt>
              <w:sdtPr>
                <w:id w:val="1127808345"/>
                <w:placeholder>
                  <w:docPart w:val="860680EEE011498D96CBDC0093B5A938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LinkedIn</w:t>
                </w:r>
              </w:sdtContent>
            </w:sdt>
          </w:p>
        </w:tc>
        <w:tc>
          <w:tcPr>
            <w:tcW w:w="450" w:type="dxa"/>
          </w:tcPr>
          <w:p w14:paraId="0DC9074E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429EFB5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7DDF1B0" w14:textId="77777777" w:rsidR="00CD2FD2" w:rsidRPr="00997E86" w:rsidRDefault="00CD2FD2" w:rsidP="00CD2FD2"/>
        </w:tc>
      </w:tr>
      <w:tr w:rsidR="00CD2FD2" w:rsidRPr="00997E86" w14:paraId="2EBDBB1F" w14:textId="77777777" w:rsidTr="00452292">
        <w:tc>
          <w:tcPr>
            <w:tcW w:w="540" w:type="dxa"/>
            <w:vAlign w:val="center"/>
          </w:tcPr>
          <w:p w14:paraId="1A9AE7D7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AFB21E6" wp14:editId="0F507476">
                      <wp:extent cx="213066" cy="213066"/>
                      <wp:effectExtent l="0" t="0" r="0" b="0"/>
                      <wp:docPr id="146" name="Group 146" descr="Icon Skyp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4F048E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3BCE2B8" w14:textId="77777777" w:rsidR="00CD2FD2" w:rsidRPr="00B03ED5" w:rsidRDefault="00B53AC6" w:rsidP="00CD2FD2">
            <w:pPr>
              <w:pStyle w:val="Contact"/>
            </w:pPr>
            <w:sdt>
              <w:sdtPr>
                <w:id w:val="2023510063"/>
                <w:placeholder>
                  <w:docPart w:val="CA7A03DE4D6E46CC8FC08D76E243E559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Skype</w:t>
                </w:r>
              </w:sdtContent>
            </w:sdt>
          </w:p>
        </w:tc>
        <w:tc>
          <w:tcPr>
            <w:tcW w:w="450" w:type="dxa"/>
          </w:tcPr>
          <w:p w14:paraId="40528EDA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A3F0B26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F9B955C" w14:textId="77777777" w:rsidR="00CD2FD2" w:rsidRPr="00997E86" w:rsidRDefault="00CD2FD2" w:rsidP="00CD2FD2"/>
        </w:tc>
      </w:tr>
      <w:tr w:rsidR="00CD2FD2" w:rsidRPr="00997E86" w14:paraId="1EBD0FF2" w14:textId="77777777" w:rsidTr="00452292">
        <w:tc>
          <w:tcPr>
            <w:tcW w:w="540" w:type="dxa"/>
            <w:vAlign w:val="center"/>
          </w:tcPr>
          <w:p w14:paraId="3FC05FCA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C9088BE" wp14:editId="6FDAAB80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BAC259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227A5D1" w14:textId="77777777" w:rsidR="00CD2FD2" w:rsidRPr="00B03ED5" w:rsidRDefault="00B53AC6" w:rsidP="00CD2FD2">
            <w:pPr>
              <w:pStyle w:val="Contact"/>
            </w:pPr>
            <w:sdt>
              <w:sdtPr>
                <w:id w:val="-1627385420"/>
                <w:placeholder>
                  <w:docPart w:val="C8A520262AA645A781295F66883FC4E5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Website</w:t>
                </w:r>
              </w:sdtContent>
            </w:sdt>
          </w:p>
        </w:tc>
        <w:tc>
          <w:tcPr>
            <w:tcW w:w="450" w:type="dxa"/>
          </w:tcPr>
          <w:p w14:paraId="5611302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C71DB6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6F9F872" w14:textId="77777777" w:rsidR="00CD2FD2" w:rsidRPr="00997E86" w:rsidRDefault="00CD2FD2" w:rsidP="00CD2FD2"/>
        </w:tc>
      </w:tr>
      <w:tr w:rsidR="00CD2FD2" w:rsidRPr="00997E86" w14:paraId="6133B953" w14:textId="77777777" w:rsidTr="00C777FF">
        <w:trPr>
          <w:trHeight w:val="720"/>
        </w:trPr>
        <w:tc>
          <w:tcPr>
            <w:tcW w:w="3870" w:type="dxa"/>
            <w:gridSpan w:val="3"/>
          </w:tcPr>
          <w:p w14:paraId="56198B48" w14:textId="77777777" w:rsidR="00CD2FD2" w:rsidRPr="00997E86" w:rsidRDefault="00CD2FD2" w:rsidP="00CD2FD2"/>
        </w:tc>
        <w:tc>
          <w:tcPr>
            <w:tcW w:w="450" w:type="dxa"/>
          </w:tcPr>
          <w:p w14:paraId="2D01373A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2B07F65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813F891" w14:textId="77777777" w:rsidR="00CD2FD2" w:rsidRPr="00997E86" w:rsidRDefault="00CD2FD2" w:rsidP="00CD2FD2"/>
        </w:tc>
      </w:tr>
      <w:tr w:rsidR="00CD2FD2" w:rsidRPr="00997E86" w14:paraId="6EEA4C35" w14:textId="77777777" w:rsidTr="005B7DB3">
        <w:trPr>
          <w:trHeight w:val="288"/>
        </w:trPr>
        <w:tc>
          <w:tcPr>
            <w:tcW w:w="3870" w:type="dxa"/>
            <w:gridSpan w:val="3"/>
          </w:tcPr>
          <w:p w14:paraId="18599F83" w14:textId="77777777" w:rsidR="00CD2FD2" w:rsidRPr="00997E86" w:rsidRDefault="00CD2FD2" w:rsidP="00CD2FD2"/>
        </w:tc>
        <w:tc>
          <w:tcPr>
            <w:tcW w:w="450" w:type="dxa"/>
          </w:tcPr>
          <w:p w14:paraId="41492FD1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2FBC4CDA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65DD1E8F" w14:textId="77777777" w:rsidR="00CD2FD2" w:rsidRPr="00997E86" w:rsidRDefault="00CD2FD2" w:rsidP="00CD2FD2"/>
        </w:tc>
      </w:tr>
      <w:tr w:rsidR="00144072" w:rsidRPr="00997E86" w14:paraId="5C47BEC9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E0884C59C1AB40C1A0C203977C3F2957"/>
              </w:placeholder>
              <w:temporary/>
              <w:showingPlcHdr/>
              <w15:appearance w15:val="hidden"/>
            </w:sdtPr>
            <w:sdtEndPr/>
            <w:sdtContent>
              <w:p w14:paraId="2D7A7B8D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4EE29216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F23C78" wp14:editId="04B512EA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E01FB86" w14:textId="44F70D60" w:rsidR="00144072" w:rsidRPr="008E2197" w:rsidRDefault="00DB1F5D" w:rsidP="008E2197">
                                      <w:pPr>
                                        <w:pStyle w:val="Skill"/>
                                      </w:pPr>
                                      <w:r>
                                        <w:t>Python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1208D54" w14:textId="5824441B" w:rsidR="00144072" w:rsidRPr="00DB1F5D" w:rsidRDefault="00DB1F5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lang w:val="en-CA"/>
                                        </w:rPr>
                                        <w:t>7/10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8A28E18" w14:textId="2B6B0EDF" w:rsidR="008E2197" w:rsidRDefault="00DB1F5D" w:rsidP="008E2197">
                                      <w:pPr>
                                        <w:pStyle w:val="Skill"/>
                                      </w:pPr>
                                      <w:r w:rsidRPr="00DB1F5D">
                                        <w:t>First Aid &amp; CPR</w:t>
                                      </w:r>
                                    </w:p>
                                    <w:p w14:paraId="2F31EE7C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67E634" w14:textId="77777777" w:rsidR="00144072" w:rsidRDefault="00B53AC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667DCBA1BF344945BA8C358DFF0F78D3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85A100A" w14:textId="42F95E46" w:rsidR="008E2197" w:rsidRDefault="00DB1F5D" w:rsidP="008E2197">
                                      <w:pPr>
                                        <w:pStyle w:val="Skill"/>
                                      </w:pPr>
                                      <w:r>
                                        <w:t>Collaboration</w:t>
                                      </w:r>
                                    </w:p>
                                    <w:p w14:paraId="0225F1F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EDFF0E6" w14:textId="77777777" w:rsidR="008E2197" w:rsidRDefault="00B53AC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placeholder>
                                            <w:docPart w:val="714E09AF564244C8A927D09A95C8AE21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002983B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2CC7D83" w14:textId="004346DB" w:rsidR="00144072" w:rsidRPr="006A095B" w:rsidRDefault="006A095B" w:rsidP="006A095B">
                                      <w:pPr>
                                        <w:rPr>
                                          <w:sz w:val="24"/>
                                          <w:szCs w:val="24"/>
                                          <w:lang w:val="en-CA"/>
                                        </w:rPr>
                                      </w:pPr>
                                      <w:r w:rsidRPr="006A095B">
                                        <w:rPr>
                                          <w:noProof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w:drawing>
                                          <wp:inline distT="0" distB="0" distL="0" distR="0" wp14:anchorId="40BED8C0" wp14:editId="2820C0C9">
                                            <wp:extent cx="2134870" cy="151130"/>
                                            <wp:effectExtent l="0" t="0" r="0" b="0"/>
                                            <wp:docPr id="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2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34870" cy="1511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420375C" w14:textId="77777777" w:rsidR="008E2197" w:rsidRDefault="00B53AC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656864D7AEEA4C8183BAB1FBD94B48A2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22F89F9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BD0B882" w14:textId="0ABF77E9" w:rsidR="008E2197" w:rsidRDefault="006A095B" w:rsidP="008E2197">
                                      <w:pPr>
                                        <w:pStyle w:val="Skill"/>
                                      </w:pPr>
                                      <w:r>
                                        <w:t>Initiative</w:t>
                                      </w:r>
                                    </w:p>
                                    <w:p w14:paraId="11434E9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36818"/>
                                    <a:ext cx="1990101" cy="14388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802116" w14:textId="4F07140D" w:rsidR="008E2197" w:rsidRDefault="00DB1F5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14:paraId="3782435A" w14:textId="31A350CF" w:rsidR="00144072" w:rsidRDefault="00DB1F5D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F23C78" id="Group 153" o:spid="_x0000_s1030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3E01FB86" w14:textId="44F70D60" w:rsidR="00144072" w:rsidRPr="008E2197" w:rsidRDefault="00DB1F5D" w:rsidP="008E2197">
                                <w:pPr>
                                  <w:pStyle w:val="Skill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41208D54" w14:textId="5824441B" w:rsidR="00144072" w:rsidRPr="00DB1F5D" w:rsidRDefault="00DB1F5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7/10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18A28E18" w14:textId="2B6B0EDF" w:rsidR="008E2197" w:rsidRDefault="00DB1F5D" w:rsidP="008E2197">
                                <w:pPr>
                                  <w:pStyle w:val="Skill"/>
                                </w:pPr>
                                <w:r w:rsidRPr="00DB1F5D">
                                  <w:t>First Aid &amp; CPR</w:t>
                                </w:r>
                              </w:p>
                              <w:p w14:paraId="2F31EE7C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1A67E634" w14:textId="77777777" w:rsidR="00144072" w:rsidRDefault="00B53AC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667DCBA1BF344945BA8C358DFF0F78D3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085A100A" w14:textId="42F95E46" w:rsidR="008E2197" w:rsidRDefault="00DB1F5D" w:rsidP="008E2197">
                                <w:pPr>
                                  <w:pStyle w:val="Skill"/>
                                </w:pPr>
                                <w:r>
                                  <w:t>Collaboration</w:t>
                                </w:r>
                              </w:p>
                              <w:p w14:paraId="0225F1F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4EDFF0E6" w14:textId="77777777" w:rsidR="008E2197" w:rsidRDefault="00B53AC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placeholder>
                                      <w:docPart w:val="714E09AF564244C8A927D09A95C8AE21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002983B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12CC7D83" w14:textId="004346DB" w:rsidR="00144072" w:rsidRPr="006A095B" w:rsidRDefault="006A095B" w:rsidP="006A095B">
                                <w:pPr>
                                  <w:rPr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 w:rsidRPr="006A095B">
                                  <w:rPr>
                                    <w:noProof/>
                                    <w:sz w:val="24"/>
                                    <w:szCs w:val="24"/>
                                    <w:lang w:val="en-CA"/>
                                  </w:rPr>
                                  <w:drawing>
                                    <wp:inline distT="0" distB="0" distL="0" distR="0" wp14:anchorId="40BED8C0" wp14:editId="2820C0C9">
                                      <wp:extent cx="2134870" cy="151130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34870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4420375C" w14:textId="77777777" w:rsidR="008E2197" w:rsidRDefault="00B53AC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656864D7AEEA4C8183BAB1FBD94B48A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22F89F9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7BD0B882" w14:textId="0ABF77E9" w:rsidR="008E2197" w:rsidRDefault="006A095B" w:rsidP="008E2197">
                                <w:pPr>
                                  <w:pStyle w:val="Skill"/>
                                </w:pPr>
                                <w:r>
                                  <w:t>Initiative</w:t>
                                </w:r>
                              </w:p>
                              <w:p w14:paraId="11434E90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368;width:19901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" adj="20819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7D802116" w14:textId="4F07140D" w:rsidR="008E2197" w:rsidRDefault="00DB1F5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14:paraId="3782435A" w14:textId="31A350CF" w:rsidR="00144072" w:rsidRDefault="00DB1F5D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BED386CB192046B2A4ABA8ECF46F9BFE"/>
              </w:placeholder>
              <w:temporary/>
              <w:showingPlcHdr/>
              <w15:appearance w15:val="hidden"/>
            </w:sdtPr>
            <w:sdtEndPr/>
            <w:sdtContent>
              <w:p w14:paraId="650B22DE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947D716" w14:textId="48B78CA7" w:rsidR="000260F4" w:rsidRDefault="000260F4" w:rsidP="000260F4">
            <w:pPr>
              <w:pStyle w:val="Heading4"/>
            </w:pPr>
            <w:r w:rsidRPr="000260F4">
              <w:rPr>
                <w:i w:val="0"/>
                <w:iCs w:val="0"/>
                <w:color w:val="1D3251" w:themeColor="accent1"/>
                <w:sz w:val="22"/>
                <w:szCs w:val="26"/>
              </w:rPr>
              <w:t>Bachelor of Applied Science degree</w:t>
            </w:r>
            <w:r w:rsidRPr="000260F4">
              <w:rPr>
                <w:i w:val="0"/>
                <w:iCs w:val="0"/>
                <w:color w:val="1D3251" w:themeColor="accent1"/>
                <w:sz w:val="22"/>
                <w:szCs w:val="26"/>
              </w:rPr>
              <w:t xml:space="preserve"> </w:t>
            </w:r>
            <w:r>
              <w:t>University of Waterloo</w:t>
            </w:r>
          </w:p>
          <w:p w14:paraId="54135151" w14:textId="60D766FA" w:rsidR="000260F4" w:rsidRDefault="008E5590" w:rsidP="000260F4">
            <w:r>
              <w:t>2020-2025</w:t>
            </w:r>
          </w:p>
          <w:p w14:paraId="321C2140" w14:textId="77777777" w:rsidR="00AE4403" w:rsidRDefault="00AE4403" w:rsidP="00AE4403">
            <w:pPr>
              <w:pStyle w:val="Heading2"/>
            </w:pPr>
            <w:r>
              <w:t>Highschool Diploma</w:t>
            </w:r>
          </w:p>
          <w:p w14:paraId="7C345103" w14:textId="77777777" w:rsidR="00AE4403" w:rsidRDefault="00AE4403" w:rsidP="00AE4403">
            <w:pPr>
              <w:pStyle w:val="Heading4"/>
            </w:pPr>
            <w:r>
              <w:t>Turner Fenton Secondary School</w:t>
            </w:r>
          </w:p>
          <w:p w14:paraId="7E14EC34" w14:textId="340DF1AB" w:rsidR="00AE4403" w:rsidRDefault="008E5590" w:rsidP="00AE4403">
            <w:r>
              <w:t>2016-2020</w:t>
            </w:r>
          </w:p>
          <w:p w14:paraId="306E42B5" w14:textId="449BD10A" w:rsidR="00552F9B" w:rsidRPr="00552F9B" w:rsidRDefault="00552F9B" w:rsidP="00552F9B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1101E12A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6A8AE0C52832419CA1C55A8B1A375084"/>
              </w:placeholder>
              <w:temporary/>
              <w:showingPlcHdr/>
              <w15:appearance w15:val="hidden"/>
            </w:sdtPr>
            <w:sdtEndPr/>
            <w:sdtContent>
              <w:p w14:paraId="1027BFB5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5FF2461D" w14:textId="65289D0C" w:rsidR="00552F9B" w:rsidRDefault="00AE4403" w:rsidP="00552F9B">
            <w:pPr>
              <w:pStyle w:val="Heading3"/>
            </w:pPr>
            <w:r w:rsidRPr="00AE4403">
              <w:t>Swimming Instructor</w:t>
            </w:r>
          </w:p>
          <w:p w14:paraId="6C78ABB0" w14:textId="379B6181" w:rsidR="004103C0" w:rsidRDefault="00AE4403" w:rsidP="004103C0">
            <w:pPr>
              <w:pStyle w:val="Heading5"/>
            </w:pPr>
            <w:r w:rsidRPr="00AE4403">
              <w:t>Making Waves Swim School</w:t>
            </w:r>
            <w:r>
              <w:t xml:space="preserve"> / Brampton /2017-2019</w:t>
            </w:r>
          </w:p>
          <w:p w14:paraId="6C5F6104" w14:textId="63FE2EB4" w:rsidR="006C2DFF" w:rsidRPr="00AE4403" w:rsidRDefault="00AE4403" w:rsidP="00A6425D">
            <w:pPr>
              <w:pStyle w:val="JobDescription"/>
              <w:rPr>
                <w:rStyle w:val="JobDescriptionChar"/>
                <w:lang w:val="en-CA"/>
              </w:rPr>
            </w:pPr>
            <w:r>
              <w:t>Taught children aged 2-12 years old how to swim and situational based lifesaving skills</w:t>
            </w:r>
          </w:p>
          <w:p w14:paraId="4A7E2F8D" w14:textId="1528D51D" w:rsidR="00A6425D" w:rsidRDefault="00AE4403" w:rsidP="00AE4403">
            <w:pPr>
              <w:pStyle w:val="ListBullet"/>
            </w:pPr>
            <w:r>
              <w:t>Wrote well-polished report cards for students</w:t>
            </w:r>
          </w:p>
          <w:p w14:paraId="5A8483F0" w14:textId="544A518E" w:rsidR="00AE4403" w:rsidRDefault="00AE4403" w:rsidP="00AE4403">
            <w:pPr>
              <w:pStyle w:val="ListBullet"/>
            </w:pPr>
            <w:r>
              <w:t>Communicate with their parents regarding any of their concerns</w:t>
            </w:r>
          </w:p>
          <w:p w14:paraId="4227A61A" w14:textId="4A7BA39B" w:rsidR="00AE4403" w:rsidRDefault="00AE4403" w:rsidP="00AE4403">
            <w:pPr>
              <w:pStyle w:val="ListBullet"/>
            </w:pPr>
            <w:r>
              <w:t>Responsible for the students for the duration of the session</w:t>
            </w:r>
          </w:p>
          <w:p w14:paraId="65F31ED8" w14:textId="1980AE6D" w:rsidR="00A6425D" w:rsidRDefault="00DB1F5D" w:rsidP="00A6425D">
            <w:pPr>
              <w:pStyle w:val="Heading3"/>
            </w:pPr>
            <w:r>
              <w:t>Mailing Bot</w:t>
            </w:r>
          </w:p>
          <w:p w14:paraId="1E990EF2" w14:textId="1DA58524" w:rsidR="00A6425D" w:rsidRDefault="00DB1F5D" w:rsidP="00DB1F5D">
            <w:pPr>
              <w:pStyle w:val="Heading5"/>
              <w:rPr>
                <w:lang w:val="en-CA"/>
              </w:rPr>
            </w:pPr>
            <w:r w:rsidRPr="00DB1F5D">
              <w:rPr>
                <w:lang w:val="en-CA"/>
              </w:rPr>
              <w:t>IMAP, EMAIL,</w:t>
            </w:r>
            <w:r>
              <w:rPr>
                <w:lang w:val="en-CA"/>
              </w:rPr>
              <w:t xml:space="preserve"> </w:t>
            </w:r>
            <w:proofErr w:type="spellStart"/>
            <w:r w:rsidRPr="00DB1F5D">
              <w:rPr>
                <w:lang w:val="en-CA"/>
              </w:rPr>
              <w:t>Pyfirmata</w:t>
            </w:r>
            <w:proofErr w:type="spellEnd"/>
            <w:r w:rsidRPr="00DB1F5D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proofErr w:type="spellStart"/>
            <w:r w:rsidRPr="00DB1F5D">
              <w:rPr>
                <w:lang w:val="en-CA"/>
              </w:rPr>
              <w:t>Tkinter</w:t>
            </w:r>
            <w:proofErr w:type="spellEnd"/>
            <w:r w:rsidRPr="00DB1F5D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DB1F5D">
              <w:rPr>
                <w:lang w:val="en-CA"/>
              </w:rPr>
              <w:t>pyttsx3 and oth</w:t>
            </w:r>
            <w:r>
              <w:rPr>
                <w:lang w:val="en-CA"/>
              </w:rPr>
              <w:t>er l</w:t>
            </w:r>
            <w:r w:rsidR="006A095B">
              <w:rPr>
                <w:lang w:val="en-CA"/>
              </w:rPr>
              <w:t xml:space="preserve">ibraries </w:t>
            </w:r>
          </w:p>
          <w:p w14:paraId="362F6966" w14:textId="0013E082" w:rsidR="00DB1F5D" w:rsidRPr="00DB1F5D" w:rsidRDefault="00DB1F5D" w:rsidP="00DB1F5D">
            <w:pPr>
              <w:rPr>
                <w:lang w:val="en-CA"/>
              </w:rPr>
            </w:pPr>
            <w:r>
              <w:rPr>
                <w:lang w:val="en-CA"/>
              </w:rPr>
              <w:t xml:space="preserve">Works with an Arduino to set up a notification system every time a new email is received from a specific address. It has a simple applet-based UI made with </w:t>
            </w:r>
            <w:proofErr w:type="spellStart"/>
            <w:r>
              <w:rPr>
                <w:lang w:val="en-CA"/>
              </w:rPr>
              <w:t>Tkinter</w:t>
            </w:r>
            <w:proofErr w:type="spellEnd"/>
            <w:r>
              <w:rPr>
                <w:lang w:val="en-CA"/>
              </w:rPr>
              <w:t xml:space="preserve">. </w:t>
            </w:r>
          </w:p>
          <w:p w14:paraId="360E44F0" w14:textId="0B8631C9" w:rsidR="00A6425D" w:rsidRDefault="00DB1F5D" w:rsidP="00DB1F5D">
            <w:pPr>
              <w:pStyle w:val="ListBullet"/>
            </w:pPr>
            <w:r>
              <w:t>Reads the messages/emails out loud in English</w:t>
            </w:r>
          </w:p>
          <w:p w14:paraId="3A6D1F88" w14:textId="1FDC800B" w:rsidR="00DB1F5D" w:rsidRDefault="00DB1F5D" w:rsidP="00DB1F5D">
            <w:pPr>
              <w:pStyle w:val="ListBullet"/>
            </w:pPr>
            <w:r>
              <w:t>Translates messages into different languages for those with different backgrounds</w:t>
            </w:r>
          </w:p>
          <w:p w14:paraId="491FF87E" w14:textId="4CF05889" w:rsidR="00DB1F5D" w:rsidRDefault="00DB1F5D" w:rsidP="00DB1F5D">
            <w:pPr>
              <w:pStyle w:val="ListBullet"/>
            </w:pPr>
            <w:r>
              <w:t xml:space="preserve">Uses </w:t>
            </w:r>
            <w:proofErr w:type="spellStart"/>
            <w:r>
              <w:t>Pyfirmata</w:t>
            </w:r>
            <w:proofErr w:type="spellEnd"/>
            <w:r>
              <w:t xml:space="preserve"> to translate the python code into C++ to send a visual alert</w:t>
            </w:r>
          </w:p>
          <w:p w14:paraId="5C776A47" w14:textId="70BB6E05" w:rsidR="00A6425D" w:rsidRDefault="00B25F7E" w:rsidP="00A6425D">
            <w:pPr>
              <w:pStyle w:val="Heading3"/>
            </w:pPr>
            <w:r>
              <w:t>Twitter Bot</w:t>
            </w:r>
          </w:p>
          <w:p w14:paraId="47E97F67" w14:textId="4E9CDD19" w:rsidR="00A6425D" w:rsidRDefault="006A095B" w:rsidP="006A095B">
            <w:pPr>
              <w:pStyle w:val="Heading5"/>
            </w:pPr>
            <w:proofErr w:type="spellStart"/>
            <w:r>
              <w:t>Tweepy</w:t>
            </w:r>
            <w:proofErr w:type="spellEnd"/>
            <w:r>
              <w:t xml:space="preserve"> API</w:t>
            </w:r>
          </w:p>
          <w:p w14:paraId="72DADCE6" w14:textId="3D02E468" w:rsidR="006A095B" w:rsidRPr="006A095B" w:rsidRDefault="00517812" w:rsidP="006A095B">
            <w:r>
              <w:t>Due to the</w:t>
            </w:r>
            <w:r w:rsidR="00037A20">
              <w:t xml:space="preserve"> pandemics, there has been an </w:t>
            </w:r>
            <w:r w:rsidR="00037A20">
              <w:t xml:space="preserve">eruption </w:t>
            </w:r>
            <w:r>
              <w:t xml:space="preserve">in fake </w:t>
            </w:r>
            <w:r w:rsidR="00147E6C">
              <w:t xml:space="preserve">news regarding covid-19. I decided to make a bot which filters through my feed and for every #coronavirus comments a link to the WHO to educate the public. </w:t>
            </w:r>
          </w:p>
          <w:p w14:paraId="78D9F2E2" w14:textId="0EBCF8AB" w:rsidR="00A6425D" w:rsidRPr="006C2DFF" w:rsidRDefault="00A6425D" w:rsidP="00DB1F5D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</w:tc>
      </w:tr>
    </w:tbl>
    <w:p w14:paraId="476F1A6F" w14:textId="77777777" w:rsidR="005A20B8" w:rsidRDefault="005A20B8"/>
    <w:sectPr w:rsidR="005A20B8" w:rsidSect="00C777FF">
      <w:headerReference w:type="default" r:id="rId29"/>
      <w:footerReference w:type="default" r:id="rId30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82F4D" w14:textId="77777777" w:rsidR="00B53AC6" w:rsidRDefault="00B53AC6" w:rsidP="00B21D64">
      <w:pPr>
        <w:spacing w:after="0" w:line="240" w:lineRule="auto"/>
      </w:pPr>
      <w:r>
        <w:separator/>
      </w:r>
    </w:p>
  </w:endnote>
  <w:endnote w:type="continuationSeparator" w:id="0">
    <w:p w14:paraId="20CCA64E" w14:textId="77777777" w:rsidR="00B53AC6" w:rsidRDefault="00B53AC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3DD5F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7AB03" wp14:editId="104892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A8277E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1C203" w14:textId="77777777" w:rsidR="00B53AC6" w:rsidRDefault="00B53AC6" w:rsidP="00B21D64">
      <w:pPr>
        <w:spacing w:after="0" w:line="240" w:lineRule="auto"/>
      </w:pPr>
      <w:r>
        <w:separator/>
      </w:r>
    </w:p>
  </w:footnote>
  <w:footnote w:type="continuationSeparator" w:id="0">
    <w:p w14:paraId="12ADE550" w14:textId="77777777" w:rsidR="00B53AC6" w:rsidRDefault="00B53AC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0DAB9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94002E6" wp14:editId="27BC355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DC63E7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4E20B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03"/>
    <w:rsid w:val="000161E1"/>
    <w:rsid w:val="00021303"/>
    <w:rsid w:val="000260F4"/>
    <w:rsid w:val="00037A20"/>
    <w:rsid w:val="00107E81"/>
    <w:rsid w:val="00144072"/>
    <w:rsid w:val="00147E6C"/>
    <w:rsid w:val="0021475C"/>
    <w:rsid w:val="003C0BB5"/>
    <w:rsid w:val="004067B9"/>
    <w:rsid w:val="004103C0"/>
    <w:rsid w:val="00452292"/>
    <w:rsid w:val="004865C2"/>
    <w:rsid w:val="004B4147"/>
    <w:rsid w:val="00517812"/>
    <w:rsid w:val="00552F9B"/>
    <w:rsid w:val="005636A7"/>
    <w:rsid w:val="005A20B8"/>
    <w:rsid w:val="005B7DB3"/>
    <w:rsid w:val="0061400D"/>
    <w:rsid w:val="00621B5C"/>
    <w:rsid w:val="006A095B"/>
    <w:rsid w:val="006C2DFF"/>
    <w:rsid w:val="007571B5"/>
    <w:rsid w:val="007772B1"/>
    <w:rsid w:val="00824B0F"/>
    <w:rsid w:val="008424CE"/>
    <w:rsid w:val="00890F1A"/>
    <w:rsid w:val="008E2197"/>
    <w:rsid w:val="008E5590"/>
    <w:rsid w:val="00997E86"/>
    <w:rsid w:val="009B7D45"/>
    <w:rsid w:val="00A21AF8"/>
    <w:rsid w:val="00A6425D"/>
    <w:rsid w:val="00A96376"/>
    <w:rsid w:val="00AE4403"/>
    <w:rsid w:val="00B03ED5"/>
    <w:rsid w:val="00B21D64"/>
    <w:rsid w:val="00B25F7E"/>
    <w:rsid w:val="00B53AC6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DB1F5D"/>
    <w:rsid w:val="00F0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FDF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sv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image" Target="media/image19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dh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675358BF4E4093A6D47020EA4A9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44E44-4BF0-408A-80AC-7C411FC12D21}"/>
      </w:docPartPr>
      <w:docPartBody>
        <w:p w:rsidR="00000000" w:rsidRDefault="00064026">
          <w:pPr>
            <w:pStyle w:val="68675358BF4E4093A6D47020EA4A98F6"/>
          </w:pPr>
          <w:r w:rsidRPr="007772B1">
            <w:t>ABOUT ME</w:t>
          </w:r>
        </w:p>
      </w:docPartBody>
    </w:docPart>
    <w:docPart>
      <w:docPartPr>
        <w:name w:val="78E7D36F214B4777BA0C3B98024C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283A7-E1B8-436F-905B-EEEE9AC5E314}"/>
      </w:docPartPr>
      <w:docPartBody>
        <w:p w:rsidR="00000000" w:rsidRDefault="00064026">
          <w:pPr>
            <w:pStyle w:val="78E7D36F214B4777BA0C3B98024CA82D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 xml:space="preserve">Morbi a purus dolor. Suspendisse sit amet ipsum finibus justo viverra blandit. Ut congue quis tortor eget sodales. Nulla a erat eget nunc hendrerit </w:t>
          </w:r>
          <w:r w:rsidRPr="00144072">
            <w:rPr>
              <w:lang w:val="it-IT"/>
            </w:rPr>
            <w:t>ultrices eu nec nulla.</w:t>
          </w:r>
        </w:p>
      </w:docPartBody>
    </w:docPart>
    <w:docPart>
      <w:docPartPr>
        <w:name w:val="860680EEE011498D96CBDC0093B5A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A44F2-39A8-4C80-8979-AB595C73045C}"/>
      </w:docPartPr>
      <w:docPartBody>
        <w:p w:rsidR="00000000" w:rsidRDefault="00064026">
          <w:pPr>
            <w:pStyle w:val="860680EEE011498D96CBDC0093B5A938"/>
          </w:pPr>
          <w:r>
            <w:rPr>
              <w:rFonts w:hAnsi="Rockwell"/>
              <w:noProof/>
              <w:color w:val="4472C4" w:themeColor="accent1"/>
              <w:kern w:val="24"/>
            </w:rPr>
            <w:t>LinkedIn</w:t>
          </w:r>
        </w:p>
      </w:docPartBody>
    </w:docPart>
    <w:docPart>
      <w:docPartPr>
        <w:name w:val="CA7A03DE4D6E46CC8FC08D76E243E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C37-05EF-40AC-96BA-639612BE85D8}"/>
      </w:docPartPr>
      <w:docPartBody>
        <w:p w:rsidR="00000000" w:rsidRDefault="00064026">
          <w:pPr>
            <w:pStyle w:val="CA7A03DE4D6E46CC8FC08D76E243E559"/>
          </w:pPr>
          <w:r>
            <w:rPr>
              <w:rFonts w:hAnsi="Rockwell"/>
              <w:noProof/>
              <w:color w:val="4472C4" w:themeColor="accent1"/>
              <w:kern w:val="24"/>
            </w:rPr>
            <w:t>Skype</w:t>
          </w:r>
        </w:p>
      </w:docPartBody>
    </w:docPart>
    <w:docPart>
      <w:docPartPr>
        <w:name w:val="C8A520262AA645A781295F66883FC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A6568-DE23-41B2-9144-BA0CB94793A0}"/>
      </w:docPartPr>
      <w:docPartBody>
        <w:p w:rsidR="00000000" w:rsidRDefault="00064026">
          <w:pPr>
            <w:pStyle w:val="C8A520262AA645A781295F66883FC4E5"/>
          </w:pPr>
          <w:r>
            <w:rPr>
              <w:rFonts w:hAnsi="Rockwell"/>
              <w:noProof/>
              <w:color w:val="4472C4" w:themeColor="accent1"/>
              <w:kern w:val="24"/>
            </w:rPr>
            <w:t>Website</w:t>
          </w:r>
        </w:p>
      </w:docPartBody>
    </w:docPart>
    <w:docPart>
      <w:docPartPr>
        <w:name w:val="E0884C59C1AB40C1A0C203977C3F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B9E3F-1008-48F9-806F-AC4344F1C1DD}"/>
      </w:docPartPr>
      <w:docPartBody>
        <w:p w:rsidR="00000000" w:rsidRDefault="00064026">
          <w:pPr>
            <w:pStyle w:val="E0884C59C1AB40C1A0C203977C3F2957"/>
          </w:pPr>
          <w:r>
            <w:t>Skills</w:t>
          </w:r>
        </w:p>
      </w:docPartBody>
    </w:docPart>
    <w:docPart>
      <w:docPartPr>
        <w:name w:val="BED386CB192046B2A4ABA8ECF46F9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EA42F-F5DB-45C5-BC21-7081C3473C64}"/>
      </w:docPartPr>
      <w:docPartBody>
        <w:p w:rsidR="00000000" w:rsidRDefault="00064026">
          <w:pPr>
            <w:pStyle w:val="BED386CB192046B2A4ABA8ECF46F9BFE"/>
          </w:pPr>
          <w:r>
            <w:t>Education</w:t>
          </w:r>
        </w:p>
      </w:docPartBody>
    </w:docPart>
    <w:docPart>
      <w:docPartPr>
        <w:name w:val="6A8AE0C52832419CA1C55A8B1A375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303E4-315E-48EA-BF4B-7EA4EE6A896E}"/>
      </w:docPartPr>
      <w:docPartBody>
        <w:p w:rsidR="00000000" w:rsidRDefault="00064026">
          <w:pPr>
            <w:pStyle w:val="6A8AE0C52832419CA1C55A8B1A375084"/>
          </w:pPr>
          <w:r>
            <w:t>Experience</w:t>
          </w:r>
        </w:p>
      </w:docPartBody>
    </w:docPart>
    <w:docPart>
      <w:docPartPr>
        <w:name w:val="667DCBA1BF344945BA8C358DFF0F7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9E702-0C81-41D1-A159-92F9E94E24F4}"/>
      </w:docPartPr>
      <w:docPartBody>
        <w:p w:rsidR="00000000" w:rsidRDefault="00064026">
          <w:pPr>
            <w:pStyle w:val="667DCBA1BF344945BA8C358DFF0F78D3"/>
          </w:pPr>
          <w:r>
            <w:t>8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85"/>
    <w:rsid w:val="00064026"/>
    <w:rsid w:val="00C7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F8E486060A46FA87932104EF6DB718">
    <w:name w:val="26F8E486060A46FA87932104EF6DB718"/>
  </w:style>
  <w:style w:type="paragraph" w:customStyle="1" w:styleId="E1185FA3753B4CA0BC1D96A9D101A99B">
    <w:name w:val="E1185FA3753B4CA0BC1D96A9D101A99B"/>
  </w:style>
  <w:style w:type="paragraph" w:customStyle="1" w:styleId="A750A7240525408E945E0EFF384FCF15">
    <w:name w:val="A750A7240525408E945E0EFF384FCF15"/>
  </w:style>
  <w:style w:type="paragraph" w:customStyle="1" w:styleId="AFBF7F625854404BAB503F4A2CF2EA70">
    <w:name w:val="AFBF7F625854404BAB503F4A2CF2EA70"/>
  </w:style>
  <w:style w:type="paragraph" w:customStyle="1" w:styleId="68675358BF4E4093A6D47020EA4A98F6">
    <w:name w:val="68675358BF4E4093A6D47020EA4A98F6"/>
  </w:style>
  <w:style w:type="paragraph" w:customStyle="1" w:styleId="04D9AD1DFD6C448B904E490707EFABD8">
    <w:name w:val="04D9AD1DFD6C448B904E490707EFABD8"/>
  </w:style>
  <w:style w:type="paragraph" w:customStyle="1" w:styleId="B0BE3FAF14204B2D8680F95BAD23735C">
    <w:name w:val="B0BE3FAF14204B2D8680F95BAD23735C"/>
  </w:style>
  <w:style w:type="paragraph" w:customStyle="1" w:styleId="708C3EFF2CE14B8B924053887EEB5161">
    <w:name w:val="708C3EFF2CE14B8B924053887EEB5161"/>
  </w:style>
  <w:style w:type="paragraph" w:customStyle="1" w:styleId="78E7D36F214B4777BA0C3B98024CA82D">
    <w:name w:val="78E7D36F214B4777BA0C3B98024CA82D"/>
  </w:style>
  <w:style w:type="paragraph" w:customStyle="1" w:styleId="860680EEE011498D96CBDC0093B5A938">
    <w:name w:val="860680EEE011498D96CBDC0093B5A938"/>
  </w:style>
  <w:style w:type="paragraph" w:customStyle="1" w:styleId="CA7A03DE4D6E46CC8FC08D76E243E559">
    <w:name w:val="CA7A03DE4D6E46CC8FC08D76E243E559"/>
  </w:style>
  <w:style w:type="paragraph" w:customStyle="1" w:styleId="C8A520262AA645A781295F66883FC4E5">
    <w:name w:val="C8A520262AA645A781295F66883FC4E5"/>
  </w:style>
  <w:style w:type="paragraph" w:customStyle="1" w:styleId="E0884C59C1AB40C1A0C203977C3F2957">
    <w:name w:val="E0884C59C1AB40C1A0C203977C3F2957"/>
  </w:style>
  <w:style w:type="paragraph" w:customStyle="1" w:styleId="BED386CB192046B2A4ABA8ECF46F9BFE">
    <w:name w:val="BED386CB192046B2A4ABA8ECF46F9BFE"/>
  </w:style>
  <w:style w:type="paragraph" w:customStyle="1" w:styleId="A259D7E050E2499DA87AF960198A22D9">
    <w:name w:val="A259D7E050E2499DA87AF960198A22D9"/>
  </w:style>
  <w:style w:type="paragraph" w:customStyle="1" w:styleId="3AC2AB599E8B41F9BF3EAAADDF7D5079">
    <w:name w:val="3AC2AB599E8B41F9BF3EAAADDF7D5079"/>
  </w:style>
  <w:style w:type="paragraph" w:customStyle="1" w:styleId="ADAE8E28936B46EB93081875B9B98E83">
    <w:name w:val="ADAE8E28936B46EB93081875B9B98E83"/>
  </w:style>
  <w:style w:type="paragraph" w:customStyle="1" w:styleId="626ED29102454CFA964D8D3090119522">
    <w:name w:val="626ED29102454CFA964D8D3090119522"/>
  </w:style>
  <w:style w:type="paragraph" w:customStyle="1" w:styleId="AE5553B996F24832B3807417F05D8F0D">
    <w:name w:val="AE5553B996F24832B3807417F05D8F0D"/>
  </w:style>
  <w:style w:type="paragraph" w:customStyle="1" w:styleId="EBD0B22D74D8457395858F15B676E1AE">
    <w:name w:val="EBD0B22D74D8457395858F15B676E1AE"/>
  </w:style>
  <w:style w:type="paragraph" w:customStyle="1" w:styleId="9C212F32B31C4DF3B40B13CFA7E36AC7">
    <w:name w:val="9C212F32B31C4DF3B40B13CFA7E36AC7"/>
  </w:style>
  <w:style w:type="paragraph" w:customStyle="1" w:styleId="D350FAF318124BBD88CAFCF0A59E6D25">
    <w:name w:val="D350FAF318124BBD88CAFCF0A59E6D25"/>
  </w:style>
  <w:style w:type="paragraph" w:customStyle="1" w:styleId="8AD237E7CF154901B75A5D73F9EF5E00">
    <w:name w:val="8AD237E7CF154901B75A5D73F9EF5E00"/>
  </w:style>
  <w:style w:type="paragraph" w:customStyle="1" w:styleId="6A8AE0C52832419CA1C55A8B1A375084">
    <w:name w:val="6A8AE0C52832419CA1C55A8B1A375084"/>
  </w:style>
  <w:style w:type="paragraph" w:customStyle="1" w:styleId="35CC608989F14B1E9673EABC32AF54B7">
    <w:name w:val="35CC608989F14B1E9673EABC32AF54B7"/>
  </w:style>
  <w:style w:type="paragraph" w:customStyle="1" w:styleId="B120386B4CB44227AD7210D7FCA206F9">
    <w:name w:val="B120386B4CB44227AD7210D7FCA206F9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5B86C7D14E91423D8539910176837DC9">
    <w:name w:val="5B86C7D14E91423D8539910176837DC9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DF9A7D03F5044959AE783F77342A3279">
    <w:name w:val="DF9A7D03F5044959AE783F77342A3279"/>
  </w:style>
  <w:style w:type="paragraph" w:customStyle="1" w:styleId="FDF3D88CE0564E88A917057B50D77006">
    <w:name w:val="FDF3D88CE0564E88A917057B50D77006"/>
  </w:style>
  <w:style w:type="paragraph" w:customStyle="1" w:styleId="AEFC27AF93EC4D5184AB43F3ABBAC945">
    <w:name w:val="AEFC27AF93EC4D5184AB43F3ABBAC945"/>
  </w:style>
  <w:style w:type="paragraph" w:customStyle="1" w:styleId="9F8169DBA8804EF1BD23695E01B2695E">
    <w:name w:val="9F8169DBA8804EF1BD23695E01B2695E"/>
  </w:style>
  <w:style w:type="paragraph" w:customStyle="1" w:styleId="53906774CD30451E9BE267A8761846F5">
    <w:name w:val="53906774CD30451E9BE267A8761846F5"/>
  </w:style>
  <w:style w:type="paragraph" w:customStyle="1" w:styleId="04480ED31C804269BC2EE91FBDB31B63">
    <w:name w:val="04480ED31C804269BC2EE91FBDB31B63"/>
  </w:style>
  <w:style w:type="paragraph" w:customStyle="1" w:styleId="9489A91E1EE044598555C169DCD368B0">
    <w:name w:val="9489A91E1EE044598555C169DCD368B0"/>
  </w:style>
  <w:style w:type="paragraph" w:customStyle="1" w:styleId="A5BE9324AECD43299755E5F7A6312161">
    <w:name w:val="A5BE9324AECD43299755E5F7A6312161"/>
  </w:style>
  <w:style w:type="paragraph" w:customStyle="1" w:styleId="7C090B34331A4B899759160A235B05A4">
    <w:name w:val="7C090B34331A4B899759160A235B05A4"/>
  </w:style>
  <w:style w:type="paragraph" w:customStyle="1" w:styleId="DFC3400C710D43F18378B5CDB516D647">
    <w:name w:val="DFC3400C710D43F18378B5CDB516D647"/>
  </w:style>
  <w:style w:type="paragraph" w:customStyle="1" w:styleId="01DCB8AD61B148E18F0C3C9FAABE7699">
    <w:name w:val="01DCB8AD61B148E18F0C3C9FAABE7699"/>
  </w:style>
  <w:style w:type="paragraph" w:customStyle="1" w:styleId="879F09CBBA524271892D28F4F831DCF8">
    <w:name w:val="879F09CBBA524271892D28F4F831DCF8"/>
  </w:style>
  <w:style w:type="paragraph" w:customStyle="1" w:styleId="78874569A92D4146810A59C720F726E6">
    <w:name w:val="78874569A92D4146810A59C720F726E6"/>
  </w:style>
  <w:style w:type="paragraph" w:customStyle="1" w:styleId="1E6B63A143254B57A2BF5EF236062CE3">
    <w:name w:val="1E6B63A143254B57A2BF5EF236062CE3"/>
  </w:style>
  <w:style w:type="paragraph" w:customStyle="1" w:styleId="667DCBA1BF344945BA8C358DFF0F78D3">
    <w:name w:val="667DCBA1BF344945BA8C358DFF0F78D3"/>
  </w:style>
  <w:style w:type="paragraph" w:customStyle="1" w:styleId="D2557C44971947968433089E0ED4B042">
    <w:name w:val="D2557C44971947968433089E0ED4B042"/>
  </w:style>
  <w:style w:type="paragraph" w:customStyle="1" w:styleId="714E09AF564244C8A927D09A95C8AE21">
    <w:name w:val="714E09AF564244C8A927D09A95C8AE21"/>
  </w:style>
  <w:style w:type="paragraph" w:customStyle="1" w:styleId="157AA551617C4914A6722493201A9FBD">
    <w:name w:val="157AA551617C4914A6722493201A9FBD"/>
  </w:style>
  <w:style w:type="paragraph" w:customStyle="1" w:styleId="656864D7AEEA4C8183BAB1FBD94B48A2">
    <w:name w:val="656864D7AEEA4C8183BAB1FBD94B48A2"/>
  </w:style>
  <w:style w:type="paragraph" w:customStyle="1" w:styleId="35C058FE6ACE44228D0B8A86FE6724AC">
    <w:name w:val="35C058FE6ACE44228D0B8A86FE6724AC"/>
  </w:style>
  <w:style w:type="paragraph" w:customStyle="1" w:styleId="51084FA145314D5EB4B1F1E67DFFABCC">
    <w:name w:val="51084FA145314D5EB4B1F1E67DFFABCC"/>
  </w:style>
  <w:style w:type="paragraph" w:customStyle="1" w:styleId="38B59766C32E4D86BAB8CA4A5EBCD972">
    <w:name w:val="38B59766C32E4D86BAB8CA4A5EBCD972"/>
    <w:rsid w:val="00C72E85"/>
  </w:style>
  <w:style w:type="paragraph" w:customStyle="1" w:styleId="AAF7E514EA1E4403B9378DD92FA55166">
    <w:name w:val="AAF7E514EA1E4403B9378DD92FA55166"/>
    <w:rsid w:val="00C72E85"/>
  </w:style>
  <w:style w:type="paragraph" w:customStyle="1" w:styleId="55CF189F84C44F0BBDB6A45724D30FAF">
    <w:name w:val="55CF189F84C44F0BBDB6A45724D30FAF"/>
    <w:rsid w:val="00C72E85"/>
  </w:style>
  <w:style w:type="paragraph" w:customStyle="1" w:styleId="C17D09F450AD4869873FBDC146189C5A">
    <w:name w:val="C17D09F450AD4869873FBDC146189C5A"/>
    <w:rsid w:val="00C72E85"/>
  </w:style>
  <w:style w:type="paragraph" w:customStyle="1" w:styleId="7CE2D7F421D54C1E9710F470686E472F">
    <w:name w:val="7CE2D7F421D54C1E9710F470686E472F"/>
    <w:rsid w:val="00C72E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2020-06-11T02:07:00Z</dcterms:created>
  <dcterms:modified xsi:type="dcterms:W3CDTF">2020-06-11T15:37:00Z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